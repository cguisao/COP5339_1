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F47A9B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96598E82FB954E8FB0511E5840514E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F47A9B" w:rsidRDefault="00D81EC2">
                <w:pPr>
                  <w:pStyle w:val="Title"/>
                </w:pPr>
                <w:r>
                  <w:t>Homework 1</w:t>
                </w:r>
              </w:p>
            </w:sdtContent>
          </w:sdt>
        </w:tc>
      </w:tr>
      <w:tr w:rsidR="00F47A9B">
        <w:trPr>
          <w:trHeight w:val="6705"/>
        </w:trPr>
        <w:tc>
          <w:tcPr>
            <w:tcW w:w="9350" w:type="dxa"/>
            <w:vAlign w:val="bottom"/>
          </w:tcPr>
          <w:p w:rsidR="00F47A9B" w:rsidRDefault="00E8288D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9514CE7E3D94F8FB172A839687A9A3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81EC2">
                  <w:t>carlos guisao</w:t>
                </w:r>
              </w:sdtContent>
            </w:sdt>
          </w:p>
          <w:p w:rsidR="00F47A9B" w:rsidRDefault="00D81EC2">
            <w:pPr>
              <w:pStyle w:val="Heading3"/>
            </w:pPr>
            <w:r w:rsidRPr="00D81EC2">
              <w:t>COP5339</w:t>
            </w:r>
          </w:p>
          <w:p w:rsidR="00F47A9B" w:rsidRDefault="00E8288D">
            <w:pPr>
              <w:pStyle w:val="Heading3"/>
            </w:pPr>
            <w:sdt>
              <w:sdtPr>
                <w:id w:val="1657335012"/>
                <w:placeholder>
                  <w:docPart w:val="FE87BC08840940C29D654841D865B81D"/>
                </w:placeholder>
                <w:date w:fullDate="2018-01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81EC2">
                  <w:t>January 21, 2018</w:t>
                </w:r>
              </w:sdtContent>
            </w:sdt>
          </w:p>
        </w:tc>
      </w:tr>
    </w:tbl>
    <w:p w:rsidR="00F47A9B" w:rsidRDefault="00F47A9B"/>
    <w:p w:rsidR="00F47A9B" w:rsidRDefault="00F47A9B">
      <w:pPr>
        <w:sectPr w:rsidR="00F47A9B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D81EC2" w:rsidRDefault="00D81EC2" w:rsidP="00D81EC2">
      <w:pPr>
        <w:ind w:left="0"/>
      </w:pPr>
      <w:r>
        <w:lastRenderedPageBreak/>
        <w:t>1</w:t>
      </w:r>
    </w:p>
    <w:p w:rsidR="00D81EC2" w:rsidRDefault="00D81EC2" w:rsidP="00D81EC2">
      <w:pPr>
        <w:ind w:left="0"/>
      </w:pPr>
      <w:r>
        <w:t xml:space="preserve">Write a Java program that calculates and displays the Fibonacci </w:t>
      </w:r>
    </w:p>
    <w:p w:rsidR="00D81EC2" w:rsidRDefault="00D81EC2" w:rsidP="00D81EC2">
      <w:pPr>
        <w:ind w:left="0"/>
      </w:pPr>
      <w:r>
        <w:t>series, defined by the recursive formula F(n) = F(n-1) + F(n-2).</w:t>
      </w:r>
    </w:p>
    <w:p w:rsidR="00F47A9B" w:rsidRDefault="00D81EC2" w:rsidP="00D81EC2">
      <w:pPr>
        <w:ind w:left="0"/>
      </w:pPr>
      <w:proofErr w:type="gramStart"/>
      <w:r>
        <w:t>F(</w:t>
      </w:r>
      <w:proofErr w:type="gramEnd"/>
      <w:r>
        <w:t>0) and F(1) are given on the command line.</w:t>
      </w:r>
    </w:p>
    <w:p w:rsidR="00D81EC2" w:rsidRDefault="00D81EC2" w:rsidP="00D81EC2">
      <w:pPr>
        <w:ind w:left="0"/>
      </w:pPr>
      <w:r>
        <w:rPr>
          <w:noProof/>
        </w:rPr>
        <w:drawing>
          <wp:inline distT="0" distB="0" distL="0" distR="0" wp14:anchorId="75D2F8FD" wp14:editId="7D981DEC">
            <wp:extent cx="5943600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>Fib Class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330DE603" wp14:editId="22313719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rPr>
          <w:noProof/>
        </w:rPr>
        <w:drawing>
          <wp:inline distT="0" distB="0" distL="0" distR="0" wp14:anchorId="6D346E28" wp14:editId="6F19E11D">
            <wp:extent cx="59436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>Main Class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7310B885" wp14:editId="315520B6">
            <wp:extent cx="5943600" cy="619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>Results: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50F137A0" wp14:editId="31264E37">
            <wp:extent cx="389572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 xml:space="preserve">Write </w:t>
      </w:r>
      <w:proofErr w:type="spellStart"/>
      <w:r>
        <w:t>javadoc</w:t>
      </w:r>
      <w:proofErr w:type="spellEnd"/>
      <w:r>
        <w:t xml:space="preserve"> comments for the Fib class</w:t>
      </w:r>
    </w:p>
    <w:p w:rsidR="00D81EC2" w:rsidRDefault="00D81EC2" w:rsidP="00D81EC2">
      <w:pPr>
        <w:ind w:left="0"/>
      </w:pPr>
      <w:r>
        <w:t>2</w:t>
      </w:r>
    </w:p>
    <w:p w:rsidR="00D81EC2" w:rsidRDefault="00D81EC2" w:rsidP="00D81EC2">
      <w:pPr>
        <w:ind w:left="0"/>
      </w:pPr>
      <w:r>
        <w:t>a. Write a new method for the Greeter class,</w:t>
      </w:r>
    </w:p>
    <w:p w:rsidR="00D81EC2" w:rsidRDefault="00D81EC2" w:rsidP="00D81EC2">
      <w:pPr>
        <w:ind w:left="0"/>
      </w:pPr>
      <w:r>
        <w:tab/>
        <w:t xml:space="preserve"> public void </w:t>
      </w:r>
      <w:proofErr w:type="spellStart"/>
      <w:proofErr w:type="gramStart"/>
      <w:r>
        <w:t>swapNames</w:t>
      </w:r>
      <w:proofErr w:type="spellEnd"/>
      <w:r>
        <w:t>(</w:t>
      </w:r>
      <w:proofErr w:type="gramEnd"/>
      <w:r>
        <w:t>Greeter other) {...}</w:t>
      </w:r>
    </w:p>
    <w:p w:rsidR="00D81EC2" w:rsidRDefault="00D81EC2" w:rsidP="00D81EC2">
      <w:pPr>
        <w:ind w:left="0"/>
      </w:pPr>
      <w:r>
        <w:t>that swaps the names of this greeter and another instance.</w:t>
      </w:r>
    </w:p>
    <w:p w:rsidR="00D81EC2" w:rsidRDefault="00D81EC2" w:rsidP="00D81EC2">
      <w:pPr>
        <w:ind w:left="0"/>
      </w:pPr>
      <w:r>
        <w:t xml:space="preserve">b. </w:t>
      </w:r>
      <w:proofErr w:type="gramStart"/>
      <w:r>
        <w:t>write</w:t>
      </w:r>
      <w:proofErr w:type="gramEnd"/>
      <w:r>
        <w:t xml:space="preserve"> a new method for the Greeter class:</w:t>
      </w:r>
    </w:p>
    <w:p w:rsidR="00D81EC2" w:rsidRDefault="00D81EC2" w:rsidP="00D81EC2">
      <w:pPr>
        <w:ind w:left="0"/>
      </w:pPr>
      <w:r>
        <w:t xml:space="preserve">   </w:t>
      </w:r>
      <w:r>
        <w:tab/>
        <w:t xml:space="preserve">public Greeter </w:t>
      </w:r>
      <w:proofErr w:type="spellStart"/>
      <w:proofErr w:type="gramStart"/>
      <w:r>
        <w:t>createQualifiedGreeter</w:t>
      </w:r>
      <w:proofErr w:type="spellEnd"/>
      <w:r>
        <w:t>(</w:t>
      </w:r>
      <w:proofErr w:type="gramEnd"/>
      <w:r>
        <w:t>String qualifier) { ..... }</w:t>
      </w:r>
    </w:p>
    <w:p w:rsidR="00D81EC2" w:rsidRDefault="00D81EC2" w:rsidP="00D81EC2">
      <w:pPr>
        <w:ind w:left="0"/>
      </w:pPr>
      <w:r>
        <w:t>that returns a new Greeter object with its name being the qualifier string followed by</w:t>
      </w:r>
    </w:p>
    <w:p w:rsidR="00D81EC2" w:rsidRDefault="00D81EC2" w:rsidP="00D81EC2">
      <w:pPr>
        <w:ind w:left="0"/>
      </w:pPr>
      <w:r>
        <w:t>" " and the executing greeter's name (i.e. this.name).</w:t>
      </w:r>
    </w:p>
    <w:p w:rsidR="00D81EC2" w:rsidRDefault="00D81EC2" w:rsidP="00D81EC2">
      <w:pPr>
        <w:ind w:left="0"/>
      </w:pPr>
      <w:r>
        <w:t>For example:</w:t>
      </w:r>
    </w:p>
    <w:p w:rsidR="00D81EC2" w:rsidRDefault="00D81EC2" w:rsidP="00D81EC2">
      <w:pPr>
        <w:ind w:left="0"/>
      </w:pPr>
      <w:r>
        <w:tab/>
        <w:t>Greeter g = new Greeter("world");</w:t>
      </w:r>
    </w:p>
    <w:p w:rsidR="00D81EC2" w:rsidRDefault="00D81EC2" w:rsidP="00D81EC2">
      <w:pPr>
        <w:ind w:left="0"/>
      </w:pPr>
      <w:r>
        <w:lastRenderedPageBreak/>
        <w:tab/>
        <w:t xml:space="preserve">Greeter g2 = </w:t>
      </w:r>
      <w:proofErr w:type="spellStart"/>
      <w:proofErr w:type="gramStart"/>
      <w:r>
        <w:t>g.createQualifiedGreeter</w:t>
      </w:r>
      <w:proofErr w:type="spellEnd"/>
      <w:proofErr w:type="gramEnd"/>
      <w:r>
        <w:t>("beautiful");</w:t>
      </w: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  <w:r>
        <w:t>g2.name will be the string "beautiful world"</w:t>
      </w: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  <w:r>
        <w:t xml:space="preserve">c. Write a </w:t>
      </w:r>
      <w:proofErr w:type="spellStart"/>
      <w:r>
        <w:t>GreeterTester</w:t>
      </w:r>
      <w:proofErr w:type="spellEnd"/>
      <w:r>
        <w:t xml:space="preserve"> class that shows how the </w:t>
      </w:r>
      <w:proofErr w:type="spellStart"/>
      <w:proofErr w:type="gramStart"/>
      <w:r>
        <w:t>swapNames</w:t>
      </w:r>
      <w:proofErr w:type="spellEnd"/>
      <w:r>
        <w:t>(</w:t>
      </w:r>
      <w:proofErr w:type="gramEnd"/>
      <w:r>
        <w:t xml:space="preserve">) and the </w:t>
      </w:r>
      <w:proofErr w:type="spellStart"/>
      <w:r>
        <w:t>createQualifiedGreeter</w:t>
      </w:r>
      <w:proofErr w:type="spellEnd"/>
      <w:r>
        <w:t xml:space="preserve">() </w:t>
      </w:r>
    </w:p>
    <w:p w:rsidR="00D81EC2" w:rsidRDefault="00D81EC2" w:rsidP="00D81EC2">
      <w:pPr>
        <w:ind w:left="0"/>
      </w:pPr>
      <w:r>
        <w:t>methods are used.</w:t>
      </w:r>
    </w:p>
    <w:p w:rsidR="00D81EC2" w:rsidRDefault="00D81EC2" w:rsidP="00D81EC2">
      <w:pPr>
        <w:ind w:left="0"/>
      </w:pPr>
      <w:r>
        <w:t>Greeter: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42B346E6" wp14:editId="25468266">
            <wp:extent cx="5943600" cy="5548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6DDEACD8" wp14:editId="502D7540">
            <wp:extent cx="5943600" cy="554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rPr>
          <w:noProof/>
        </w:rPr>
        <w:drawing>
          <wp:inline distT="0" distB="0" distL="0" distR="0" wp14:anchorId="7DD2EC76" wp14:editId="5ADAD388">
            <wp:extent cx="50577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>Greeter Tester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1645D51A" wp14:editId="351C48FC">
            <wp:extent cx="5943600" cy="657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  <w:r>
        <w:lastRenderedPageBreak/>
        <w:t>Results:</w:t>
      </w:r>
    </w:p>
    <w:p w:rsidR="00D81EC2" w:rsidRDefault="00D81EC2" w:rsidP="00D81EC2">
      <w:pPr>
        <w:ind w:left="0"/>
      </w:pPr>
      <w:r>
        <w:rPr>
          <w:noProof/>
        </w:rPr>
        <w:drawing>
          <wp:inline distT="0" distB="0" distL="0" distR="0" wp14:anchorId="4D623362" wp14:editId="4028766B">
            <wp:extent cx="405765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>Write a program that:</w:t>
      </w:r>
    </w:p>
    <w:p w:rsidR="00D81EC2" w:rsidRDefault="00D81EC2" w:rsidP="00D81EC2">
      <w:pPr>
        <w:ind w:left="0"/>
      </w:pPr>
      <w:r>
        <w:t>a. reads from the terminal a sequence of numbers (integers)</w:t>
      </w:r>
    </w:p>
    <w:p w:rsidR="00D81EC2" w:rsidRDefault="00D81EC2" w:rsidP="00D81EC2">
      <w:pPr>
        <w:ind w:left="0"/>
      </w:pPr>
      <w:r>
        <w:t>b. saves them to a file with the name given from the command line</w:t>
      </w:r>
    </w:p>
    <w:p w:rsidR="00D81EC2" w:rsidRDefault="00D81EC2" w:rsidP="00D81EC2">
      <w:pPr>
        <w:ind w:left="0"/>
      </w:pPr>
      <w:r>
        <w:t xml:space="preserve">c. </w:t>
      </w:r>
      <w:proofErr w:type="spellStart"/>
      <w:proofErr w:type="gramStart"/>
      <w:r>
        <w:t>calculates,then</w:t>
      </w:r>
      <w:proofErr w:type="spellEnd"/>
      <w:proofErr w:type="gramEnd"/>
      <w:r>
        <w:t xml:space="preserve"> displays on the terminal, and also saves to that file </w:t>
      </w:r>
    </w:p>
    <w:p w:rsidR="00D81EC2" w:rsidRDefault="00D81EC2" w:rsidP="00D81EC2">
      <w:pPr>
        <w:ind w:left="0"/>
      </w:pPr>
      <w:r>
        <w:t xml:space="preserve">the </w:t>
      </w:r>
      <w:proofErr w:type="gramStart"/>
      <w:r>
        <w:t>maximum,  minimum</w:t>
      </w:r>
      <w:proofErr w:type="gramEnd"/>
      <w:r>
        <w:t xml:space="preserve">, and average. </w:t>
      </w:r>
    </w:p>
    <w:p w:rsidR="00D81EC2" w:rsidRDefault="00D81EC2" w:rsidP="00D81EC2">
      <w:pPr>
        <w:ind w:left="0"/>
      </w:pPr>
      <w:r>
        <w:t>Additional requirements:</w:t>
      </w:r>
    </w:p>
    <w:p w:rsidR="00D81EC2" w:rsidRDefault="00D81EC2" w:rsidP="00D81EC2">
      <w:pPr>
        <w:ind w:left="0"/>
      </w:pPr>
      <w:r>
        <w:t xml:space="preserve">Store the numbers in a </w:t>
      </w:r>
      <w:proofErr w:type="spellStart"/>
      <w:r>
        <w:t>LinkedList</w:t>
      </w:r>
      <w:proofErr w:type="spellEnd"/>
      <w:r>
        <w:t xml:space="preserve">&lt;Integer&gt;. </w:t>
      </w:r>
    </w:p>
    <w:p w:rsidR="00D81EC2" w:rsidRDefault="00D81EC2" w:rsidP="00D81EC2">
      <w:pPr>
        <w:ind w:left="0"/>
      </w:pPr>
      <w:r>
        <w:t xml:space="preserve">Define a class </w:t>
      </w:r>
      <w:proofErr w:type="spellStart"/>
      <w:r>
        <w:t>DataAnalyzer</w:t>
      </w:r>
      <w:proofErr w:type="spellEnd"/>
      <w:r>
        <w:t xml:space="preserve"> that</w:t>
      </w:r>
    </w:p>
    <w:p w:rsidR="00D81EC2" w:rsidRDefault="00D81EC2" w:rsidP="00D81EC2">
      <w:pPr>
        <w:ind w:left="0"/>
      </w:pPr>
      <w:r>
        <w:t xml:space="preserve">    * has a constructor that stores the list of numbers: </w:t>
      </w:r>
    </w:p>
    <w:p w:rsidR="00D81EC2" w:rsidRDefault="00D81EC2" w:rsidP="00D81EC2">
      <w:pPr>
        <w:ind w:left="0"/>
      </w:pPr>
      <w:r>
        <w:tab/>
        <w:t xml:space="preserve">public </w:t>
      </w:r>
      <w:proofErr w:type="spellStart"/>
      <w:r>
        <w:t>DataAnalyzer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numList</w:t>
      </w:r>
      <w:proofErr w:type="spellEnd"/>
      <w:r>
        <w:t>) {...}</w:t>
      </w:r>
    </w:p>
    <w:p w:rsidR="00D81EC2" w:rsidRDefault="00D81EC2" w:rsidP="00D81EC2">
      <w:pPr>
        <w:ind w:left="0"/>
      </w:pPr>
      <w:r>
        <w:lastRenderedPageBreak/>
        <w:t xml:space="preserve">    * has a method each for computing </w:t>
      </w:r>
      <w:proofErr w:type="gramStart"/>
      <w:r>
        <w:t>min(</w:t>
      </w:r>
      <w:proofErr w:type="gramEnd"/>
      <w:r>
        <w:t>), max() and average():</w:t>
      </w:r>
    </w:p>
    <w:p w:rsidR="00D81EC2" w:rsidRDefault="00D81EC2" w:rsidP="00D81EC2">
      <w:pPr>
        <w:ind w:left="0"/>
      </w:pPr>
      <w:r>
        <w:tab/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min(</w:t>
      </w:r>
      <w:proofErr w:type="gramEnd"/>
      <w:r>
        <w:t>) {...}, etc.</w:t>
      </w:r>
    </w:p>
    <w:p w:rsidR="00D81EC2" w:rsidRDefault="00D81EC2" w:rsidP="00D81EC2">
      <w:pPr>
        <w:ind w:left="0"/>
      </w:pPr>
      <w:r>
        <w:t xml:space="preserve">Define a class </w:t>
      </w:r>
      <w:proofErr w:type="spellStart"/>
      <w:r>
        <w:t>DataAnalyzerTester</w:t>
      </w:r>
      <w:proofErr w:type="spellEnd"/>
      <w:r>
        <w:t xml:space="preserve"> that reads the numbers from System.in, builds the number list, </w:t>
      </w:r>
    </w:p>
    <w:p w:rsidR="00D81EC2" w:rsidRDefault="00D81EC2" w:rsidP="00D81EC2">
      <w:pPr>
        <w:ind w:left="0"/>
      </w:pPr>
      <w:r>
        <w:t xml:space="preserve">creates the </w:t>
      </w:r>
      <w:proofErr w:type="spellStart"/>
      <w:r>
        <w:t>DataAnalyzer</w:t>
      </w:r>
      <w:proofErr w:type="spellEnd"/>
      <w:r>
        <w:t xml:space="preserve"> object, and displays the min, max, and average using the </w:t>
      </w:r>
      <w:proofErr w:type="spellStart"/>
      <w:r>
        <w:t>DataAnalyzer</w:t>
      </w:r>
      <w:proofErr w:type="spellEnd"/>
      <w:r>
        <w:t xml:space="preserve"> instance. </w:t>
      </w:r>
    </w:p>
    <w:p w:rsidR="00D81EC2" w:rsidRDefault="00D81EC2" w:rsidP="00D81EC2">
      <w:pPr>
        <w:ind w:left="0"/>
      </w:pPr>
      <w:r>
        <w:t xml:space="preserve">The </w:t>
      </w:r>
      <w:proofErr w:type="spellStart"/>
      <w:r>
        <w:t>DataAnalyzerTester</w:t>
      </w:r>
      <w:proofErr w:type="spellEnd"/>
      <w:r>
        <w:t xml:space="preserve"> class implements the </w:t>
      </w:r>
      <w:proofErr w:type="gramStart"/>
      <w:r>
        <w:t>main(</w:t>
      </w:r>
      <w:proofErr w:type="gramEnd"/>
      <w:r>
        <w:t>) method.</w:t>
      </w:r>
    </w:p>
    <w:p w:rsidR="00D81EC2" w:rsidRDefault="00D81EC2" w:rsidP="00D81EC2">
      <w:pPr>
        <w:ind w:left="0"/>
      </w:pPr>
      <w:r>
        <w:t>Your code needs to handle invalid input and I/O exceptions.</w:t>
      </w:r>
    </w:p>
    <w:p w:rsidR="00D81EC2" w:rsidRDefault="00D81EC2" w:rsidP="00D81EC2">
      <w:pPr>
        <w:ind w:left="0"/>
      </w:pPr>
      <w:r>
        <w:t xml:space="preserve">Write </w:t>
      </w:r>
      <w:proofErr w:type="spellStart"/>
      <w:r>
        <w:t>javadoc</w:t>
      </w:r>
      <w:proofErr w:type="spellEnd"/>
      <w:r>
        <w:t xml:space="preserve"> comments.</w:t>
      </w:r>
    </w:p>
    <w:p w:rsidR="00D81EC2" w:rsidRDefault="00D81EC2" w:rsidP="00D81EC2">
      <w:pPr>
        <w:ind w:left="0"/>
      </w:pPr>
      <w:r>
        <w:t>Include both java files in your solution document.</w:t>
      </w:r>
    </w:p>
    <w:p w:rsidR="00D81EC2" w:rsidRDefault="00D81EC2" w:rsidP="00D81EC2">
      <w:pPr>
        <w:ind w:left="0"/>
      </w:pPr>
      <w:r>
        <w:t xml:space="preserve">Data Analyzer: 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35D69A71" wp14:editId="3CC48F12">
            <wp:extent cx="5943600" cy="6855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</w:p>
    <w:p w:rsidR="00D81EC2" w:rsidRDefault="00D81EC2" w:rsidP="00D81EC2">
      <w:pPr>
        <w:ind w:left="0"/>
      </w:pPr>
      <w:r>
        <w:lastRenderedPageBreak/>
        <w:t>Main:</w:t>
      </w:r>
    </w:p>
    <w:p w:rsidR="00D81EC2" w:rsidRDefault="00D81EC2" w:rsidP="00D81EC2">
      <w:pPr>
        <w:ind w:left="0"/>
      </w:pPr>
      <w:r>
        <w:rPr>
          <w:noProof/>
        </w:rPr>
        <w:drawing>
          <wp:inline distT="0" distB="0" distL="0" distR="0" wp14:anchorId="292636B5" wp14:editId="4EDB0C47">
            <wp:extent cx="5943600" cy="509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296797F3" wp14:editId="6D07EA01">
            <wp:extent cx="5943600" cy="3308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641FE8A5" wp14:editId="16714760">
            <wp:extent cx="5943600" cy="6183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2" w:rsidRDefault="00D81EC2" w:rsidP="00D81EC2">
      <w:pPr>
        <w:ind w:left="0"/>
      </w:pPr>
      <w:r>
        <w:t xml:space="preserve">Answer: </w:t>
      </w:r>
    </w:p>
    <w:p w:rsidR="00D81EC2" w:rsidRDefault="00D81EC2" w:rsidP="00D81EC2">
      <w:pPr>
        <w:ind w:left="0"/>
      </w:pPr>
      <w:r>
        <w:rPr>
          <w:noProof/>
        </w:rPr>
        <w:lastRenderedPageBreak/>
        <w:drawing>
          <wp:inline distT="0" distB="0" distL="0" distR="0" wp14:anchorId="517F077B" wp14:editId="6BD3D280">
            <wp:extent cx="5943600" cy="6329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93" w:rsidRDefault="001E0B93" w:rsidP="008B5C9E">
      <w:pPr>
        <w:ind w:left="0"/>
      </w:pPr>
    </w:p>
    <w:p w:rsidR="001E0B93" w:rsidRDefault="001E0B93" w:rsidP="008B5C9E">
      <w:pPr>
        <w:ind w:left="0"/>
      </w:pPr>
    </w:p>
    <w:p w:rsidR="001E0B93" w:rsidRDefault="001E0B93" w:rsidP="008B5C9E">
      <w:pPr>
        <w:ind w:left="0"/>
      </w:pPr>
    </w:p>
    <w:p w:rsidR="001E0B93" w:rsidRDefault="001E0B93" w:rsidP="008B5C9E">
      <w:pPr>
        <w:ind w:left="0"/>
      </w:pPr>
    </w:p>
    <w:p w:rsidR="008B5C9E" w:rsidRDefault="008B5C9E" w:rsidP="008B5C9E">
      <w:pPr>
        <w:ind w:left="0"/>
      </w:pPr>
      <w:r>
        <w:lastRenderedPageBreak/>
        <w:t>4.</w:t>
      </w:r>
    </w:p>
    <w:p w:rsidR="008B5C9E" w:rsidRDefault="008B5C9E" w:rsidP="008B5C9E">
      <w:pPr>
        <w:ind w:left="0"/>
      </w:pPr>
      <w:r>
        <w:t>Answer the question and explain what happens without running the code:</w:t>
      </w:r>
    </w:p>
    <w:p w:rsidR="00D81EC2" w:rsidRDefault="008B5C9E" w:rsidP="008B5C9E">
      <w:pPr>
        <w:ind w:left="0"/>
      </w:pPr>
      <w:r>
        <w:t xml:space="preserve">What is the value of x after the following code is </w:t>
      </w:r>
      <w:proofErr w:type="gramStart"/>
      <w:r>
        <w:t>executed ?</w:t>
      </w:r>
      <w:proofErr w:type="gramEnd"/>
    </w:p>
    <w:p w:rsidR="001E0B93" w:rsidRDefault="001E0B93" w:rsidP="008B5C9E">
      <w:pPr>
        <w:ind w:left="0"/>
      </w:pPr>
      <w:r>
        <w:t xml:space="preserve">I believe that the answer is 3, once </w:t>
      </w:r>
      <w:proofErr w:type="gramStart"/>
      <w:r>
        <w:t>all of</w:t>
      </w:r>
      <w:proofErr w:type="gramEnd"/>
      <w:r>
        <w:t xml:space="preserve"> the objects are created the conditions of the if statements are true. Then the operator “==” checks when two objects are equal; but in this case, they are not, which only means that g2==null is excited. Once the print out for q2 calls the method </w:t>
      </w:r>
      <w:proofErr w:type="spellStart"/>
      <w:r>
        <w:t>SayHello</w:t>
      </w:r>
      <w:proofErr w:type="spellEnd"/>
      <w:r>
        <w:t>(), which produces a null reference and then the catch block gets the value ++ and finally increases by another 1.</w:t>
      </w:r>
      <w:bookmarkStart w:id="0" w:name="_GoBack"/>
      <w:bookmarkEnd w:id="0"/>
    </w:p>
    <w:p w:rsidR="008B5C9E" w:rsidRDefault="008B5C9E" w:rsidP="008B5C9E">
      <w:pPr>
        <w:ind w:left="0"/>
      </w:pPr>
    </w:p>
    <w:p w:rsidR="008B5C9E" w:rsidRDefault="008B5C9E" w:rsidP="008B5C9E">
      <w:pPr>
        <w:ind w:left="0"/>
      </w:pPr>
    </w:p>
    <w:sectPr w:rsidR="008B5C9E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88D" w:rsidRDefault="00E8288D">
      <w:pPr>
        <w:spacing w:after="0" w:line="240" w:lineRule="auto"/>
      </w:pPr>
      <w:r>
        <w:separator/>
      </w:r>
    </w:p>
  </w:endnote>
  <w:endnote w:type="continuationSeparator" w:id="0">
    <w:p w:rsidR="00E8288D" w:rsidRDefault="00E8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A9B" w:rsidRDefault="00E8288D">
    <w:pPr>
      <w:pStyle w:val="Footer"/>
    </w:pPr>
    <w:sdt>
      <w:sdtPr>
        <w:id w:val="2139765491"/>
        <w:placeholder>
          <w:docPart w:val="EFF352CD1FFA4EC99D6272CB3F6A159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EFF352CD1FFA4EC99D6272CB3F6A159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EFF352CD1FFA4EC99D6272CB3F6A159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F47A9B">
      <w:tc>
        <w:tcPr>
          <w:tcW w:w="4675" w:type="dxa"/>
        </w:tcPr>
        <w:p w:rsidR="00F47A9B" w:rsidRDefault="00E8288D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D0C76C97C77149F390CF527AA7A0B0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81EC2">
                <w:t>Homework 1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DD67CA753A0F436DA4478240886FF9C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D81EC2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carlos guisao</w:t>
              </w:r>
            </w:sdtContent>
          </w:sdt>
        </w:p>
      </w:tc>
      <w:tc>
        <w:tcPr>
          <w:tcW w:w="4675" w:type="dxa"/>
        </w:tcPr>
        <w:p w:rsidR="00F47A9B" w:rsidRDefault="00E8288D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E0B93">
            <w:rPr>
              <w:noProof/>
            </w:rPr>
            <w:t>15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1E0B9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F47A9B" w:rsidRDefault="00F47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A9B" w:rsidRDefault="00E8288D">
    <w:pPr>
      <w:pStyle w:val="Footer"/>
    </w:pPr>
    <w:sdt>
      <w:sdtPr>
        <w:alias w:val="Title"/>
        <w:tag w:val=""/>
        <w:id w:val="1325624233"/>
        <w:placeholder>
          <w:docPart w:val="D0C76C97C77149F390CF527AA7A0B0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1EC2">
          <w:t>Homework 1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DD67CA753A0F436DA4478240886FF9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D81EC2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carlos guisao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D81EC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88D" w:rsidRDefault="00E8288D">
      <w:pPr>
        <w:spacing w:after="0" w:line="240" w:lineRule="auto"/>
      </w:pPr>
      <w:r>
        <w:separator/>
      </w:r>
    </w:p>
  </w:footnote>
  <w:footnote w:type="continuationSeparator" w:id="0">
    <w:p w:rsidR="00E8288D" w:rsidRDefault="00E82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C2"/>
    <w:rsid w:val="001E0B93"/>
    <w:rsid w:val="008B5C9E"/>
    <w:rsid w:val="00D81EC2"/>
    <w:rsid w:val="00E8288D"/>
    <w:rsid w:val="00F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9978FB"/>
  <w15:chartTrackingRefBased/>
  <w15:docId w15:val="{F42BA360-132B-4EB6-8AB2-102A77A8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98E82FB954E8FB0511E5840514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EF812-FB71-455B-8245-992DB7F04537}"/>
      </w:docPartPr>
      <w:docPartBody>
        <w:p w:rsidR="00000000" w:rsidRDefault="00876CF3">
          <w:pPr>
            <w:pStyle w:val="96598E82FB954E8FB0511E5840514E08"/>
          </w:pPr>
          <w:r>
            <w:t>[Term Paper Title]</w:t>
          </w:r>
        </w:p>
      </w:docPartBody>
    </w:docPart>
    <w:docPart>
      <w:docPartPr>
        <w:name w:val="A9514CE7E3D94F8FB172A839687A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41765-FE5E-480E-9238-28698510E33E}"/>
      </w:docPartPr>
      <w:docPartBody>
        <w:p w:rsidR="00000000" w:rsidRDefault="00876CF3">
          <w:pPr>
            <w:pStyle w:val="A9514CE7E3D94F8FB172A839687A9A3E"/>
          </w:pPr>
          <w:r>
            <w:t>[Your Name]</w:t>
          </w:r>
        </w:p>
      </w:docPartBody>
    </w:docPart>
    <w:docPart>
      <w:docPartPr>
        <w:name w:val="FE87BC08840940C29D654841D865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8557-F65E-41CC-954C-3FB7A830D56E}"/>
      </w:docPartPr>
      <w:docPartBody>
        <w:p w:rsidR="00000000" w:rsidRDefault="00876CF3">
          <w:pPr>
            <w:pStyle w:val="FE87BC08840940C29D654841D865B81D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EFF352CD1FFA4EC99D6272CB3F6A1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24F6-FF57-434D-A34C-FB700D3639A4}"/>
      </w:docPartPr>
      <w:docPartBody>
        <w:p w:rsidR="00000000" w:rsidRDefault="00876CF3">
          <w:pPr>
            <w:pStyle w:val="EFF352CD1FFA4EC99D6272CB3F6A1596"/>
          </w:pPr>
          <w:r>
            <w:t>Results</w:t>
          </w:r>
        </w:p>
      </w:docPartBody>
    </w:docPart>
    <w:docPart>
      <w:docPartPr>
        <w:name w:val="D0C76C97C77149F390CF527AA7A0B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853F7-6D99-447C-A44C-24DF652507F0}"/>
      </w:docPartPr>
      <w:docPartBody>
        <w:p w:rsidR="00000000" w:rsidRDefault="00876CF3">
          <w:pPr>
            <w:pStyle w:val="D0C76C97C77149F390CF527AA7A0B0DC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DD67CA753A0F436DA4478240886FF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AB7C2-5E07-48B2-AB9F-FFA369D02536}"/>
      </w:docPartPr>
      <w:docPartBody>
        <w:p w:rsidR="00000000" w:rsidRDefault="00876CF3">
          <w:pPr>
            <w:pStyle w:val="DD67CA753A0F436DA4478240886FF9C1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3"/>
    <w:rsid w:val="008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98E82FB954E8FB0511E5840514E08">
    <w:name w:val="96598E82FB954E8FB0511E5840514E08"/>
  </w:style>
  <w:style w:type="paragraph" w:customStyle="1" w:styleId="A9514CE7E3D94F8FB172A839687A9A3E">
    <w:name w:val="A9514CE7E3D94F8FB172A839687A9A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C15EBF2AA3436E8AACC624AA6B1FC5">
    <w:name w:val="3CC15EBF2AA3436E8AACC624AA6B1FC5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E87BC08840940C29D654841D865B81D">
    <w:name w:val="FE87BC08840940C29D654841D865B81D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368F4F2B6F764934BDC5926D370EFB6C">
    <w:name w:val="368F4F2B6F764934BDC5926D370EFB6C"/>
  </w:style>
  <w:style w:type="paragraph" w:customStyle="1" w:styleId="25FE78CB61424F278038433B3C600363">
    <w:name w:val="25FE78CB61424F278038433B3C600363"/>
  </w:style>
  <w:style w:type="paragraph" w:customStyle="1" w:styleId="113B7859D99846938FD1C8A917E0B3DF">
    <w:name w:val="113B7859D99846938FD1C8A917E0B3DF"/>
  </w:style>
  <w:style w:type="paragraph" w:customStyle="1" w:styleId="664B152FFEB34C129994DFF743965DC4">
    <w:name w:val="664B152FFEB34C129994DFF743965DC4"/>
  </w:style>
  <w:style w:type="paragraph" w:customStyle="1" w:styleId="EE249E03AD364BEFA7E42BF501306A78">
    <w:name w:val="EE249E03AD364BEFA7E42BF501306A78"/>
  </w:style>
  <w:style w:type="paragraph" w:customStyle="1" w:styleId="67E714F2F1884F8FA58EB156021730C2">
    <w:name w:val="67E714F2F1884F8FA58EB156021730C2"/>
  </w:style>
  <w:style w:type="paragraph" w:customStyle="1" w:styleId="4ECC69FF29B241E580731B10E11E31A0">
    <w:name w:val="4ECC69FF29B241E580731B10E11E31A0"/>
  </w:style>
  <w:style w:type="paragraph" w:customStyle="1" w:styleId="6E63DC5CB8414308BE17737B3A4B04B5">
    <w:name w:val="6E63DC5CB8414308BE17737B3A4B04B5"/>
  </w:style>
  <w:style w:type="paragraph" w:customStyle="1" w:styleId="11906230F0EE429CB01E93B15A9C28C3">
    <w:name w:val="11906230F0EE429CB01E93B15A9C28C3"/>
  </w:style>
  <w:style w:type="paragraph" w:customStyle="1" w:styleId="88CE487965C14034A3537D98352B4C39">
    <w:name w:val="88CE487965C14034A3537D98352B4C39"/>
  </w:style>
  <w:style w:type="paragraph" w:customStyle="1" w:styleId="EFF352CD1FFA4EC99D6272CB3F6A1596">
    <w:name w:val="EFF352CD1FFA4EC99D6272CB3F6A1596"/>
  </w:style>
  <w:style w:type="paragraph" w:customStyle="1" w:styleId="4DCD41096E854776A517DD6E8AD4E33D">
    <w:name w:val="4DCD41096E854776A517DD6E8AD4E33D"/>
  </w:style>
  <w:style w:type="paragraph" w:customStyle="1" w:styleId="3F7E3133A57D4F08AD76F17928C71820">
    <w:name w:val="3F7E3133A57D4F08AD76F17928C71820"/>
  </w:style>
  <w:style w:type="paragraph" w:customStyle="1" w:styleId="D787009769B842789A442FB9A82B5F9E">
    <w:name w:val="D787009769B842789A442FB9A82B5F9E"/>
  </w:style>
  <w:style w:type="paragraph" w:customStyle="1" w:styleId="8832D992A63B4C7A9454DD0C22CE2835">
    <w:name w:val="8832D992A63B4C7A9454DD0C22CE2835"/>
  </w:style>
  <w:style w:type="paragraph" w:customStyle="1" w:styleId="E9B45962111843CE96DCA7E3E3E6E8E9">
    <w:name w:val="E9B45962111843CE96DCA7E3E3E6E8E9"/>
  </w:style>
  <w:style w:type="paragraph" w:customStyle="1" w:styleId="6D9DAD47796A438EAB4E1923C4241823">
    <w:name w:val="6D9DAD47796A438EAB4E1923C4241823"/>
  </w:style>
  <w:style w:type="paragraph" w:customStyle="1" w:styleId="31E5FE3AA51144BABE191DA558D962B7">
    <w:name w:val="31E5FE3AA51144BABE191DA558D962B7"/>
  </w:style>
  <w:style w:type="paragraph" w:customStyle="1" w:styleId="04A490B8C59A4849913DF291C451B81E">
    <w:name w:val="04A490B8C59A4849913DF291C451B81E"/>
  </w:style>
  <w:style w:type="paragraph" w:customStyle="1" w:styleId="83A5F25E711A41BC865C8E876F891EC3">
    <w:name w:val="83A5F25E711A41BC865C8E876F891EC3"/>
  </w:style>
  <w:style w:type="paragraph" w:customStyle="1" w:styleId="9CD7E764D41042F59BF9569D43BFF203">
    <w:name w:val="9CD7E764D41042F59BF9569D43BFF203"/>
  </w:style>
  <w:style w:type="paragraph" w:customStyle="1" w:styleId="8EE0013E279C4D4AAF1FE629FA26024D">
    <w:name w:val="8EE0013E279C4D4AAF1FE629FA26024D"/>
  </w:style>
  <w:style w:type="paragraph" w:customStyle="1" w:styleId="D0C76C97C77149F390CF527AA7A0B0DC">
    <w:name w:val="D0C76C97C77149F390CF527AA7A0B0DC"/>
  </w:style>
  <w:style w:type="paragraph" w:customStyle="1" w:styleId="DD67CA753A0F436DA4478240886FF9C1">
    <w:name w:val="DD67CA753A0F436DA4478240886FF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15</TotalTime>
  <Pages>17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carlos guisao</dc:creator>
  <cp:keywords/>
  <cp:lastModifiedBy>carlos guisao</cp:lastModifiedBy>
  <cp:revision>2</cp:revision>
  <dcterms:created xsi:type="dcterms:W3CDTF">2018-01-22T04:49:00Z</dcterms:created>
  <dcterms:modified xsi:type="dcterms:W3CDTF">2018-01-22T05:04:00Z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